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教室预订系统</w:t>
      </w:r>
    </w:p>
    <w:p>
      <w:pPr>
        <w:jc w:val="center"/>
        <w:rPr>
          <w:rFonts w:hint="eastAsia"/>
          <w:sz w:val="84"/>
          <w:szCs w:val="8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84"/>
          <w:szCs w:val="84"/>
          <w:lang w:val="en-US" w:eastAsia="zh-CN"/>
        </w:rPr>
        <w:t>使用说明书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19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88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fd8e6ee3-c493-4b04-84e3-ac3ecb1cd4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引言</w:t>
              </w:r>
            </w:sdtContent>
          </w:sdt>
          <w:r>
            <w:tab/>
          </w:r>
          <w:bookmarkStart w:id="1" w:name="_Toc27950_WPSOffice_Level1Page"/>
          <w:r>
            <w:t>3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75b8f33d-5a62-4f87-b90f-c92e8229ed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1.1 </w:t>
              </w:r>
              <w:r>
                <w:rPr>
                  <w:rFonts w:hint="eastAsia" w:asciiTheme="minorHAnsi" w:hAnsiTheme="minorHAnsi" w:eastAsiaTheme="minorEastAsia" w:cstheme="minorBidi"/>
                </w:rPr>
                <w:t>编写目的</w:t>
              </w:r>
            </w:sdtContent>
          </w:sdt>
          <w:r>
            <w:tab/>
          </w:r>
          <w:bookmarkStart w:id="2" w:name="_Toc11884_WPSOffice_Level2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0c768bbe-0f80-458e-8a2b-057b4620b9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1.2 </w:t>
              </w:r>
              <w:r>
                <w:rPr>
                  <w:rFonts w:hint="eastAsia" w:asciiTheme="minorHAnsi" w:hAnsiTheme="minorHAnsi" w:eastAsiaTheme="minorEastAsia" w:cstheme="minorBidi"/>
                </w:rPr>
                <w:t>项目背景</w:t>
              </w:r>
            </w:sdtContent>
          </w:sdt>
          <w:r>
            <w:tab/>
          </w:r>
          <w:bookmarkStart w:id="3" w:name="_Toc25563_WPSOffice_Level2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aa7a391b-e7ef-4319-a7b7-db702c7d28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1.3 </w:t>
              </w:r>
              <w:r>
                <w:rPr>
                  <w:rFonts w:hint="eastAsia" w:asciiTheme="minorHAnsi" w:hAnsiTheme="minorHAnsi" w:eastAsiaTheme="minorEastAsia" w:cstheme="minorBidi"/>
                </w:rPr>
                <w:t>参考资料</w:t>
              </w:r>
            </w:sdtContent>
          </w:sdt>
          <w:r>
            <w:tab/>
          </w:r>
          <w:bookmarkStart w:id="4" w:name="_Toc31691_WPSOffice_Level2Page"/>
          <w:r>
            <w:t>3</w:t>
          </w:r>
          <w:bookmarkEnd w:id="4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25204ed6-37c8-47dc-b664-3ec4a532a3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 软件概述</w:t>
              </w:r>
            </w:sdtContent>
          </w:sdt>
          <w:r>
            <w:tab/>
          </w:r>
          <w:bookmarkStart w:id="5" w:name="_Toc11884_WPSOffice_Level1Page"/>
          <w:r>
            <w:t>3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ca1cd351-e1af-4644-95df-19622f07e7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2.1 目标</w:t>
              </w:r>
            </w:sdtContent>
          </w:sdt>
          <w:r>
            <w:tab/>
          </w:r>
          <w:bookmarkStart w:id="6" w:name="_Toc24241_WPSOffice_Level2Page"/>
          <w:r>
            <w:t>3</w:t>
          </w:r>
          <w:bookmarkEnd w:id="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d164051b-88b6-498c-af0b-17f3ab14de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 系统功能</w:t>
              </w:r>
            </w:sdtContent>
          </w:sdt>
          <w:r>
            <w:tab/>
          </w:r>
          <w:bookmarkStart w:id="7" w:name="_Toc31631_WPSOffice_Level2Page"/>
          <w:r>
            <w:t>3</w:t>
          </w:r>
          <w:bookmarkEnd w:id="7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d682ed46-836e-4e99-8d5d-01f8df69610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运行环境及操作</w:t>
              </w:r>
            </w:sdtContent>
          </w:sdt>
          <w:r>
            <w:tab/>
          </w:r>
          <w:bookmarkStart w:id="8" w:name="_Toc25563_WPSOffice_Level1Page"/>
          <w:r>
            <w:t>4</w:t>
          </w:r>
          <w:bookmarkEnd w:id="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97f86035-964f-4bb3-a617-49cc21fbd5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客户端运行环境</w:t>
              </w:r>
            </w:sdtContent>
          </w:sdt>
          <w:r>
            <w:tab/>
          </w:r>
          <w:bookmarkStart w:id="9" w:name="_Toc17208_WPSOffice_Level2Page"/>
          <w:r>
            <w:t>4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2003cb5d-92fe-44f3-9532-a862316e37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3.2 </w:t>
              </w:r>
              <w:r>
                <w:rPr>
                  <w:rFonts w:hint="eastAsia" w:asciiTheme="minorHAnsi" w:hAnsiTheme="minorHAnsi" w:eastAsiaTheme="minorEastAsia" w:cstheme="minorBidi"/>
                </w:rPr>
                <w:t>服务端运行环境</w:t>
              </w:r>
            </w:sdtContent>
          </w:sdt>
          <w:r>
            <w:tab/>
          </w:r>
          <w:bookmarkStart w:id="10" w:name="_Toc1186_WPSOffice_Level2Page"/>
          <w:r>
            <w:t>4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2e49ca42-1596-44d9-acbb-3f04516abb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HAnsi" w:hAnsiTheme="minorHAnsi" w:cstheme="minorBidi"/>
                </w:rPr>
                <w:t xml:space="preserve">3.3 </w:t>
              </w:r>
              <w:r>
                <w:rPr>
                  <w:rFonts w:hint="eastAsia" w:eastAsia="宋体" w:asciiTheme="minorHAnsi" w:hAnsiTheme="minorHAnsi" w:cstheme="minorBidi"/>
                </w:rPr>
                <w:t>具体运行操作</w:t>
              </w:r>
            </w:sdtContent>
          </w:sdt>
          <w:r>
            <w:tab/>
          </w:r>
          <w:bookmarkStart w:id="11" w:name="_Toc23969_WPSOffice_Level2Page"/>
          <w:r>
            <w:t>4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55c592f6-8fac-4d32-85c7-6b50c2831e4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HAnsi" w:hAnsiTheme="minorHAnsi" w:cstheme="minorBidi"/>
                </w:rPr>
                <w:t xml:space="preserve">3.3.1 </w:t>
              </w:r>
              <w:r>
                <w:rPr>
                  <w:rFonts w:hint="eastAsia" w:eastAsia="宋体" w:asciiTheme="minorHAnsi" w:hAnsiTheme="minorHAnsi" w:cstheme="minorBidi"/>
                </w:rPr>
                <w:t>服务端运行</w:t>
              </w:r>
            </w:sdtContent>
          </w:sdt>
          <w:r>
            <w:tab/>
          </w:r>
          <w:bookmarkStart w:id="12" w:name="_Toc11884_WPSOffice_Level3Page"/>
          <w:r>
            <w:t>4</w:t>
          </w:r>
          <w:bookmarkEnd w:id="1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041e19a7-706a-45c5-9951-87d83b8556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HAnsi" w:hAnsiTheme="minorHAnsi" w:cstheme="minorBidi"/>
                </w:rPr>
                <w:t xml:space="preserve">3.3.2 </w:t>
              </w:r>
              <w:r>
                <w:rPr>
                  <w:rFonts w:hint="eastAsia" w:eastAsia="宋体" w:asciiTheme="minorHAnsi" w:hAnsiTheme="minorHAnsi" w:cstheme="minorBidi"/>
                </w:rPr>
                <w:t>用户运行</w:t>
              </w:r>
            </w:sdtContent>
          </w:sdt>
          <w:r>
            <w:tab/>
          </w:r>
          <w:bookmarkStart w:id="13" w:name="_Toc25563_WPSOffice_Level3Page"/>
          <w:r>
            <w:t>4</w:t>
          </w:r>
          <w:bookmarkEnd w:id="13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bb836430-5496-4bbe-9f95-ea20688f6d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系统功能以及页面操作介绍</w:t>
              </w:r>
            </w:sdtContent>
          </w:sdt>
          <w:r>
            <w:tab/>
          </w:r>
          <w:bookmarkStart w:id="14" w:name="_Toc31691_WPSOffice_Level1Page"/>
          <w:r>
            <w:t>4</w:t>
          </w:r>
          <w:bookmarkEnd w:id="1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a66a3ac8-b9f7-4711-a788-d54f5a1e6d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4.1 </w:t>
              </w:r>
              <w:r>
                <w:rPr>
                  <w:rFonts w:hint="eastAsia" w:asciiTheme="minorHAnsi" w:hAnsiTheme="minorHAnsi" w:eastAsiaTheme="minorEastAsia" w:cstheme="minorBidi"/>
                </w:rPr>
                <w:t>系统登录主界面介绍</w:t>
              </w:r>
            </w:sdtContent>
          </w:sdt>
          <w:r>
            <w:tab/>
          </w:r>
          <w:bookmarkStart w:id="15" w:name="_Toc1953_WPSOffice_Level2Page"/>
          <w:r>
            <w:t>4</w:t>
          </w:r>
          <w:bookmarkEnd w:id="1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6c776b2f-ef8d-4d5e-a020-92d446ece4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 </w:t>
              </w:r>
              <w:r>
                <w:rPr>
                  <w:rFonts w:hint="eastAsia" w:asciiTheme="minorHAnsi" w:hAnsiTheme="minorHAnsi" w:eastAsiaTheme="minorEastAsia" w:cstheme="minorBidi"/>
                </w:rPr>
                <w:t>学生用户使用说明</w:t>
              </w:r>
            </w:sdtContent>
          </w:sdt>
          <w:r>
            <w:tab/>
          </w:r>
          <w:bookmarkStart w:id="16" w:name="_Toc1176_WPSOffice_Level2Page"/>
          <w:r>
            <w:t>5</w:t>
          </w:r>
          <w:bookmarkEnd w:id="1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ad3fad18-eceb-4a83-aa41-c5a3b6f75a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 </w:t>
              </w:r>
              <w:r>
                <w:rPr>
                  <w:rFonts w:hint="eastAsia" w:asciiTheme="minorHAnsi" w:hAnsiTheme="minorHAnsi" w:eastAsiaTheme="minorEastAsia" w:cstheme="minorBidi"/>
                </w:rPr>
                <w:t>修改密码</w:t>
              </w:r>
            </w:sdtContent>
          </w:sdt>
          <w:r>
            <w:tab/>
          </w:r>
          <w:bookmarkStart w:id="17" w:name="_Toc31631_WPSOffice_Level3Page"/>
          <w:r>
            <w:t>5</w:t>
          </w:r>
          <w:bookmarkEnd w:id="1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2561bf5d-45a0-4ce5-8830-bc1e0f7395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 </w:t>
              </w:r>
              <w:r>
                <w:rPr>
                  <w:rFonts w:hint="eastAsia" w:asciiTheme="minorHAnsi" w:hAnsiTheme="minorHAnsi" w:eastAsiaTheme="minorEastAsia" w:cstheme="minorBidi"/>
                </w:rPr>
                <w:t>筛选教室</w:t>
              </w:r>
            </w:sdtContent>
          </w:sdt>
          <w:r>
            <w:tab/>
          </w:r>
          <w:bookmarkStart w:id="18" w:name="_Toc1186_WPSOffice_Level3Page"/>
          <w:r>
            <w:t>5</w:t>
          </w:r>
          <w:bookmarkEnd w:id="1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d227e204-d8e1-479e-ad51-d0801e6854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 </w:t>
              </w:r>
              <w:r>
                <w:rPr>
                  <w:rFonts w:hint="eastAsia" w:asciiTheme="minorHAnsi" w:hAnsiTheme="minorHAnsi" w:eastAsiaTheme="minorEastAsia" w:cstheme="minorBidi"/>
                </w:rPr>
                <w:t>申请教室</w:t>
              </w:r>
            </w:sdtContent>
          </w:sdt>
          <w:r>
            <w:tab/>
          </w:r>
          <w:bookmarkStart w:id="19" w:name="_Toc1953_WPSOffice_Level3Page"/>
          <w:r>
            <w:t>6</w:t>
          </w:r>
          <w:bookmarkEnd w:id="1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7db4d0b0-3df3-45be-be0c-28b02387f4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4.2.4 </w:t>
              </w:r>
              <w:r>
                <w:rPr>
                  <w:rFonts w:hint="eastAsia" w:asciiTheme="minorHAnsi" w:hAnsiTheme="minorHAnsi" w:eastAsiaTheme="minorEastAsia" w:cstheme="minorBidi"/>
                </w:rPr>
                <w:t>查询所有预订申请</w:t>
              </w:r>
            </w:sdtContent>
          </w:sdt>
          <w:r>
            <w:tab/>
          </w:r>
          <w:bookmarkStart w:id="20" w:name="_Toc3838_WPSOffice_Level3Page"/>
          <w:r>
            <w:t>6</w:t>
          </w:r>
          <w:bookmarkEnd w:id="2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2dc7ac56-e9b3-4af0-a3c8-f3534063d4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4.2.5 </w:t>
              </w:r>
              <w:r>
                <w:rPr>
                  <w:rFonts w:hint="eastAsia" w:asciiTheme="minorHAnsi" w:hAnsiTheme="minorHAnsi" w:eastAsiaTheme="minorEastAsia" w:cstheme="minorBidi"/>
                </w:rPr>
                <w:t>修改/删除预订申请</w:t>
              </w:r>
            </w:sdtContent>
          </w:sdt>
          <w:r>
            <w:tab/>
          </w:r>
          <w:bookmarkStart w:id="21" w:name="_Toc21839_WPSOffice_Level3Page"/>
          <w:r>
            <w:t>7</w:t>
          </w:r>
          <w:bookmarkEnd w:id="2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bd7a8c75-d22b-40c0-82b9-2887f6e3e2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4.2.6 </w:t>
              </w:r>
              <w:r>
                <w:rPr>
                  <w:rFonts w:hint="eastAsia" w:asciiTheme="minorHAnsi" w:hAnsiTheme="minorHAnsi" w:eastAsiaTheme="minorEastAsia" w:cstheme="minorBidi"/>
                </w:rPr>
                <w:t>退出登录</w:t>
              </w:r>
            </w:sdtContent>
          </w:sdt>
          <w:r>
            <w:tab/>
          </w:r>
          <w:bookmarkStart w:id="22" w:name="_Toc19212_WPSOffice_Level3Page"/>
          <w:r>
            <w:t>7</w:t>
          </w:r>
          <w:bookmarkEnd w:id="2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ae0abb3d-69fe-4456-8245-02074c9724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4.3 </w:t>
              </w:r>
              <w:r>
                <w:rPr>
                  <w:rFonts w:hint="eastAsia" w:asciiTheme="minorHAnsi" w:hAnsiTheme="minorHAnsi" w:eastAsiaTheme="minorEastAsia" w:cstheme="minorBidi"/>
                </w:rPr>
                <w:t>管理员用户使用说明</w:t>
              </w:r>
            </w:sdtContent>
          </w:sdt>
          <w:r>
            <w:tab/>
          </w:r>
          <w:bookmarkStart w:id="23" w:name="_Toc3838_WPSOffice_Level2Page"/>
          <w:r>
            <w:t>7</w:t>
          </w:r>
          <w:bookmarkEnd w:id="2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bf2e50e8-abfb-44ea-bbbc-4537c9060a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4.3.1 </w:t>
              </w:r>
              <w:r>
                <w:rPr>
                  <w:rFonts w:hint="eastAsia" w:asciiTheme="minorHAnsi" w:hAnsiTheme="minorHAnsi" w:eastAsiaTheme="minorEastAsia" w:cstheme="minorBidi"/>
                </w:rPr>
                <w:t>修改/删除教室信息</w:t>
              </w:r>
            </w:sdtContent>
          </w:sdt>
          <w:r>
            <w:tab/>
          </w:r>
          <w:bookmarkStart w:id="24" w:name="_Toc9084_WPSOffice_Level3Page"/>
          <w:r>
            <w:t>8</w:t>
          </w:r>
          <w:bookmarkEnd w:id="2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116f0e79-4d76-466e-a1c6-0d22fa1450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2.3.2 查看全部信息</w:t>
              </w:r>
            </w:sdtContent>
          </w:sdt>
          <w:r>
            <w:tab/>
          </w:r>
          <w:bookmarkStart w:id="25" w:name="_Toc5795_WPSOffice_Level3Page"/>
          <w:r>
            <w:t>9</w:t>
          </w:r>
          <w:bookmarkEnd w:id="2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ed5c2286-f63f-4c39-8ecd-42ef8656ee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2.3.3 增加教室</w:t>
              </w:r>
            </w:sdtContent>
          </w:sdt>
          <w:r>
            <w:tab/>
          </w:r>
          <w:bookmarkStart w:id="26" w:name="_Toc7745_WPSOffice_Level3Page"/>
          <w:r>
            <w:t>9</w:t>
          </w:r>
          <w:bookmarkEnd w:id="2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_Toc14752_WPSOffice_Level3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b2d72baf-f86d-4c34-9aa0-9da9e57e2e9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2.3.4 修改/删除学生信息</w:t>
              </w:r>
            </w:sdtContent>
          </w:sdt>
          <w:r>
            <w:tab/>
          </w:r>
          <w:bookmarkStart w:id="27" w:name="_Toc14752_WPSOffice_Level3Page"/>
          <w:r>
            <w:t>9</w:t>
          </w:r>
          <w:bookmarkEnd w:id="2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a588217d-accc-4310-80a8-ab131ade140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2.3.5 增加学生</w:t>
              </w:r>
            </w:sdtContent>
          </w:sdt>
          <w:r>
            <w:tab/>
          </w:r>
          <w:bookmarkStart w:id="28" w:name="_Toc5658_WPSOffice_Level3Page"/>
          <w:r>
            <w:t>10</w:t>
          </w:r>
          <w:bookmarkEnd w:id="2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_Toc14796_WPSOffice_Level3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c2d970e3-9b6b-4db8-b651-985cfc3bcb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2.3.6 修改/删除审核员信息</w:t>
              </w:r>
            </w:sdtContent>
          </w:sdt>
          <w:r>
            <w:tab/>
          </w:r>
          <w:bookmarkStart w:id="29" w:name="_Toc14796_WPSOffice_Level3Page"/>
          <w:r>
            <w:t>10</w:t>
          </w:r>
          <w:bookmarkEnd w:id="2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150cfd3e-79a1-48f2-a0f5-4d5a6499727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2.3.7 增加审核员</w:t>
              </w:r>
            </w:sdtContent>
          </w:sdt>
          <w:r>
            <w:tab/>
          </w:r>
          <w:bookmarkStart w:id="30" w:name="_Toc2639_WPSOffice_Level3Page"/>
          <w:r>
            <w:t>11</w:t>
          </w:r>
          <w:bookmarkEnd w:id="3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9604ab6d-51b8-4557-81c2-3f23fffb81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4.4 </w:t>
              </w:r>
              <w:r>
                <w:rPr>
                  <w:rFonts w:hint="eastAsia" w:asciiTheme="minorHAnsi" w:hAnsiTheme="minorHAnsi" w:eastAsiaTheme="minorEastAsia" w:cstheme="minorBidi"/>
                </w:rPr>
                <w:t>审核员页面操作说明</w:t>
              </w:r>
            </w:sdtContent>
          </w:sdt>
          <w:r>
            <w:tab/>
          </w:r>
          <w:bookmarkStart w:id="31" w:name="_Toc21850_WPSOffice_Level2Page"/>
          <w:r>
            <w:t>11</w:t>
          </w:r>
          <w:bookmarkEnd w:id="3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_Toc29534_WPSOffice_Level3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197"/>
              <w:placeholder>
                <w:docPart w:val="{96cc63ed-2445-4b80-a40f-b67a0ffdeb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4.4.1 </w:t>
              </w:r>
              <w:r>
                <w:rPr>
                  <w:rFonts w:hint="eastAsia" w:asciiTheme="minorHAnsi" w:hAnsiTheme="minorHAnsi" w:eastAsiaTheme="minorEastAsia" w:cstheme="minorBidi"/>
                </w:rPr>
                <w:t>审批预订系统</w:t>
              </w:r>
            </w:sdtContent>
          </w:sdt>
          <w:r>
            <w:tab/>
          </w:r>
          <w:bookmarkStart w:id="32" w:name="_Toc29534_WPSOffice_Level3Page"/>
          <w:r>
            <w:t>12</w:t>
          </w:r>
          <w:bookmarkEnd w:id="32"/>
          <w:r>
            <w:fldChar w:fldCharType="end"/>
          </w:r>
        </w:p>
        <w:bookmarkEnd w:id="0"/>
        <w:p>
          <w:pPr>
            <w:numPr>
              <w:ilvl w:val="0"/>
              <w:numId w:val="0"/>
            </w:numPr>
            <w:rPr>
              <w:rFonts w:hint="eastAsia"/>
              <w:b/>
              <w:bCs/>
              <w:sz w:val="32"/>
              <w:szCs w:val="32"/>
              <w:lang w:val="en-US" w:eastAsia="zh-CN"/>
            </w:rPr>
          </w:pPr>
          <w:bookmarkStart w:id="33" w:name="_Toc27950_WPSOffice_Level1"/>
        </w:p>
      </w:sdtContent>
    </w:sdt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引言</w:t>
      </w:r>
      <w:bookmarkEnd w:id="33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34" w:name="_Toc11884_WPSOffice_Level2"/>
      <w:r>
        <w:rPr>
          <w:rFonts w:hint="eastAsia"/>
          <w:sz w:val="28"/>
          <w:szCs w:val="28"/>
          <w:lang w:val="en-US" w:eastAsia="zh-CN"/>
        </w:rPr>
        <w:t>编写目的</w:t>
      </w:r>
      <w:bookmarkEnd w:id="34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本手册将对教室预订系统（后文代称“本系统”）的界面、功能以及具体操作方式进行详细地介绍。目标人群为本系统所面向的用户，旨在使用户快速上手本系统。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35" w:name="_Toc25563_WPSOffice_Level2"/>
      <w:r>
        <w:rPr>
          <w:rFonts w:hint="eastAsia"/>
          <w:sz w:val="28"/>
          <w:szCs w:val="28"/>
          <w:lang w:val="en-US" w:eastAsia="zh-CN"/>
        </w:rPr>
        <w:t>项目背景</w:t>
      </w:r>
      <w:bookmarkEnd w:id="3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在大学，班级、社团以及一些校外活动往往需要学校的教室作为场地。但是由于目前的教室申请流程复杂、教室资源分配不合理、教室使用不透明，造成学校教室申请使用困难。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教室预定系统提供给师生一个便利的申请教室的平台，有需求的师生可以在系统内查看教室的使用情况并提出申请，而管理员可以直接在网站上处理审批教室的申请。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36" w:name="_Toc31691_WPSOffice_Level2"/>
      <w:r>
        <w:rPr>
          <w:rFonts w:hint="eastAsia"/>
          <w:sz w:val="28"/>
          <w:szCs w:val="28"/>
          <w:lang w:val="en-US" w:eastAsia="zh-CN"/>
        </w:rPr>
        <w:t>参考资料</w:t>
      </w:r>
      <w:bookmarkEnd w:id="36"/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教室预订系统安装说明2版。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教室预订系统设计文档。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sz w:val="32"/>
          <w:szCs w:val="32"/>
          <w:lang w:val="en-US" w:eastAsia="zh-CN"/>
        </w:rPr>
      </w:pPr>
      <w:bookmarkStart w:id="37" w:name="_Toc11884_WPSOffice_Level1"/>
      <w:r>
        <w:rPr>
          <w:rFonts w:hint="eastAsia" w:eastAsia="宋体"/>
          <w:b/>
          <w:bCs/>
          <w:sz w:val="32"/>
          <w:szCs w:val="32"/>
          <w:lang w:val="en-US" w:eastAsia="zh-CN"/>
        </w:rPr>
        <w:t>软件概述</w:t>
      </w:r>
      <w:bookmarkEnd w:id="37"/>
    </w:p>
    <w:p>
      <w:pPr>
        <w:numPr>
          <w:ilvl w:val="0"/>
          <w:numId w:val="0"/>
        </w:numPr>
        <w:ind w:leftChars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bookmarkStart w:id="38" w:name="_Toc24241_WPSOffice_Level2"/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2.1 目标</w:t>
      </w:r>
      <w:bookmarkEnd w:id="3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教室预订系统的开发，旨在解决申请教室难的问题。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能够将申请和审批的流程放到网站上执行，避免了使用纸质申请书带来的如丢失、破损、文件传递带来的延迟等问题，使得申请教室的消息能够准确无误到达审核人员手中，也免去申请学生到处奔波。同时，本系统提供查询教室的服务，也解决了学生申请已在使用的教室的问题。这样教室的申请和审批都能够更加快捷、方便，并且易于管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39" w:name="_Toc31631_WPSOffice_Level2"/>
      <w:r>
        <w:rPr>
          <w:rFonts w:hint="eastAsia"/>
          <w:sz w:val="28"/>
          <w:szCs w:val="28"/>
          <w:lang w:val="en-US" w:eastAsia="zh-CN"/>
        </w:rPr>
        <w:t>2.2 系统功能</w:t>
      </w:r>
      <w:bookmarkEnd w:id="3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本系统共划分三种用户，分别为学生、管理员、审核员。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学生用户的功能如下：登录系统，修改自身密码，查询教室信息，预订教室，查询自己的预订信息，修改自己的预订信息，删除自己的预订。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管理员用户功能如下：登录系统，对所有信息进行维护，包括增加、修改以及删除指定教室信息、学生用户信息、审核员信息。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审核员用户功能如下：登录系统，修改自身密码，对教室预订信息进行审批（通过或者拒绝）。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bookmarkStart w:id="40" w:name="_Toc25563_WPSOffice_Level1"/>
      <w:r>
        <w:rPr>
          <w:rFonts w:hint="eastAsia"/>
          <w:b/>
          <w:bCs/>
          <w:sz w:val="32"/>
          <w:szCs w:val="32"/>
          <w:lang w:val="en-US" w:eastAsia="zh-CN"/>
        </w:rPr>
        <w:t>运行环境及操作</w:t>
      </w:r>
      <w:bookmarkEnd w:id="40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41" w:name="_Toc17208_WPSOffice_Level2"/>
      <w:r>
        <w:rPr>
          <w:rFonts w:hint="eastAsia"/>
          <w:sz w:val="28"/>
          <w:szCs w:val="28"/>
          <w:lang w:val="en-US" w:eastAsia="zh-CN"/>
        </w:rPr>
        <w:t>客户端运行环境</w:t>
      </w:r>
      <w:bookmarkEnd w:id="41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bookmarkStart w:id="103" w:name="_GoBack"/>
      <w:r>
        <w:rPr>
          <w:rFonts w:hint="eastAsia"/>
          <w:lang w:val="en-US" w:eastAsia="zh-CN"/>
        </w:rPr>
        <w:t>客户端环境不限，本系统在网页上执行，要求浏览器至少为IE主流版本。</w:t>
      </w:r>
    </w:p>
    <w:bookmarkEnd w:id="103"/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42" w:name="_Toc1186_WPSOffice_Level2"/>
      <w:r>
        <w:rPr>
          <w:rFonts w:hint="eastAsia"/>
          <w:sz w:val="28"/>
          <w:szCs w:val="28"/>
          <w:lang w:val="en-US" w:eastAsia="zh-CN"/>
        </w:rPr>
        <w:t>服务端运行环境</w:t>
      </w:r>
      <w:bookmarkEnd w:id="42"/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系统部署仅限于Linux。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本系统后端采用了goxorm数据库库框架，自动完成了代码数据表到数据库数据表的映射，需要自行配置mysql。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bookmarkStart w:id="43" w:name="_Toc23969_WPSOffice_Level2"/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具体运行操作</w:t>
      </w:r>
      <w:bookmarkEnd w:id="43"/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bookmarkStart w:id="44" w:name="_Toc11884_WPSOffice_Level3"/>
      <w:r>
        <w:rPr>
          <w:rFonts w:hint="eastAsia" w:eastAsia="宋体"/>
          <w:sz w:val="24"/>
          <w:szCs w:val="24"/>
          <w:lang w:val="en-US" w:eastAsia="zh-CN"/>
        </w:rPr>
        <w:t>服务端运行</w:t>
      </w:r>
      <w:bookmarkEnd w:id="44"/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具体操作见教室预订系统安装部署说明。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bookmarkStart w:id="45" w:name="_Toc25563_WPSOffice_Level3"/>
      <w:r>
        <w:rPr>
          <w:rFonts w:hint="eastAsia" w:eastAsia="宋体"/>
          <w:sz w:val="24"/>
          <w:szCs w:val="24"/>
          <w:lang w:val="en-US" w:eastAsia="zh-CN"/>
        </w:rPr>
        <w:t>用户运行</w:t>
      </w:r>
      <w:bookmarkEnd w:id="45"/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打开浏览器，进入网址https://kangblog.top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即可直接进入本系统并开始使用。</w:t>
      </w:r>
    </w:p>
    <w:p>
      <w:pPr>
        <w:numPr>
          <w:ilvl w:val="0"/>
          <w:numId w:val="0"/>
        </w:numPr>
        <w:ind w:left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bookmarkStart w:id="46" w:name="_Toc31691_WPSOffice_Level1"/>
      <w:r>
        <w:rPr>
          <w:rFonts w:hint="eastAsia"/>
          <w:b/>
          <w:bCs/>
          <w:sz w:val="32"/>
          <w:szCs w:val="32"/>
          <w:lang w:val="en-US" w:eastAsia="zh-CN"/>
        </w:rPr>
        <w:t>系统功能以及页面操作介绍</w:t>
      </w:r>
      <w:bookmarkEnd w:id="46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47" w:name="_Toc1953_WPSOffice_Level2"/>
      <w:r>
        <w:rPr>
          <w:rFonts w:hint="eastAsia"/>
          <w:sz w:val="28"/>
          <w:szCs w:val="28"/>
          <w:lang w:val="en-US" w:eastAsia="zh-CN"/>
        </w:rPr>
        <w:t>系统登录主界面介绍</w:t>
      </w:r>
      <w:bookmarkEnd w:id="4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系统登录主页展示如图1-1：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675" cy="23647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7570" b="2240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48" w:name="_Toc31691_WPSOffice_Level3"/>
      <w:bookmarkStart w:id="49" w:name="_Toc4562_WPSOffice_Level3"/>
      <w:r>
        <w:rPr>
          <w:rFonts w:hint="eastAsia"/>
          <w:lang w:val="en-US" w:eastAsia="zh-CN"/>
        </w:rPr>
        <w:t>图2-1</w:t>
      </w:r>
      <w:bookmarkEnd w:id="48"/>
      <w:bookmarkEnd w:id="4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不同类型用户使用不同账号密码登录，进入相应的界面。接下来本文档将分别介绍学生用户、审核员用户、管理员用户进入的界面以及界面的具体操作。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需要注意的是三种用户中，存在的一些相同操作，如修改密码、退出登录，文档中仅在第一个介绍的用户类型（即学生用户）中给出一次说明。后续不再赘述。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50" w:name="_Toc1176_WPSOffice_Level2"/>
      <w:r>
        <w:rPr>
          <w:rFonts w:hint="eastAsia"/>
          <w:sz w:val="28"/>
          <w:szCs w:val="28"/>
          <w:lang w:val="en-US" w:eastAsia="zh-CN"/>
        </w:rPr>
        <w:t>学生用户使用说明</w:t>
      </w:r>
      <w:bookmarkEnd w:id="5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在主页面使用学生的账号密码登录之后，可以进入学生主页面。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学生用户主页面如图2-2：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00040" cy="14814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51" w:name="_Toc27108_WPSOffice_Level3"/>
      <w:bookmarkStart w:id="52" w:name="_Toc24241_WPSOffice_Level3"/>
      <w:r>
        <w:rPr>
          <w:rFonts w:hint="eastAsia"/>
          <w:lang w:val="en-US" w:eastAsia="zh-CN"/>
        </w:rPr>
        <w:t>图2-2</w:t>
      </w:r>
      <w:bookmarkEnd w:id="51"/>
      <w:bookmarkEnd w:id="5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标题栏左边为教师预订系统标题以及学生学号，中间为教室状态查询和我的申请两个页面的切换按钮，右边是修改密码和退出登录按钮。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标题栏下方是筛选条件以及筛选按钮。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53" w:name="_Toc31631_WPSOffice_Level3"/>
      <w:r>
        <w:rPr>
          <w:rFonts w:hint="eastAsia"/>
          <w:sz w:val="24"/>
          <w:szCs w:val="24"/>
          <w:lang w:val="en-US" w:eastAsia="zh-CN"/>
        </w:rPr>
        <w:t>修改密码</w:t>
      </w:r>
      <w:bookmarkEnd w:id="5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点击右上角修改密码可以进入修改密码界面，输入新密码，点击修改密码即可。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2600" cy="181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54" w:name="_Toc6527_WPSOffice_Level3"/>
      <w:bookmarkStart w:id="55" w:name="_Toc17208_WPSOffice_Level3"/>
      <w:r>
        <w:rPr>
          <w:rFonts w:hint="eastAsia"/>
          <w:lang w:val="en-US" w:eastAsia="zh-CN"/>
        </w:rPr>
        <w:t>图2-3</w:t>
      </w:r>
      <w:bookmarkEnd w:id="54"/>
      <w:bookmarkEnd w:id="55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56" w:name="_Toc1186_WPSOffice_Level3"/>
      <w:r>
        <w:rPr>
          <w:rFonts w:hint="eastAsia"/>
          <w:sz w:val="24"/>
          <w:szCs w:val="24"/>
          <w:lang w:val="en-US" w:eastAsia="zh-CN"/>
        </w:rPr>
        <w:t>筛选教室</w:t>
      </w:r>
      <w:bookmarkEnd w:id="5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在筛选条件一栏中选择需要查询的日期、时间和教室容量，点击筛选，即可筛选出当前符合条件的所有可预订教室。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760085" cy="1252855"/>
            <wp:effectExtent l="0" t="0" r="571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57" w:name="_Toc32523_WPSOffice_Level3"/>
      <w:bookmarkStart w:id="58" w:name="_Toc23969_WPSOffice_Level3"/>
      <w:r>
        <w:rPr>
          <w:rFonts w:hint="eastAsia"/>
          <w:lang w:val="en-US" w:eastAsia="zh-CN"/>
        </w:rPr>
        <w:t>图2-4</w:t>
      </w:r>
      <w:bookmarkEnd w:id="57"/>
      <w:bookmarkEnd w:id="58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59" w:name="_Toc1953_WPSOffice_Level3"/>
      <w:r>
        <w:rPr>
          <w:rFonts w:hint="eastAsia"/>
          <w:sz w:val="24"/>
          <w:szCs w:val="24"/>
          <w:lang w:val="en-US" w:eastAsia="zh-CN"/>
        </w:rPr>
        <w:t>申请教室</w:t>
      </w:r>
      <w:bookmarkEnd w:id="5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在图2-4给出的页面中，点击相应教室后的申请按钮即可进行申请操作，需要填写相关申请信息方可提交，提交成功后网页会返回给用户一个成功提交的提示。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3870" cy="2892425"/>
            <wp:effectExtent l="0" t="0" r="1143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60" w:name="_Toc2966_WPSOffice_Level3"/>
      <w:bookmarkStart w:id="61" w:name="_Toc1176_WPSOffice_Level3"/>
      <w:r>
        <w:rPr>
          <w:rFonts w:hint="eastAsia"/>
          <w:lang w:val="en-US" w:eastAsia="zh-CN"/>
        </w:rPr>
        <w:t>图2-5</w:t>
      </w:r>
      <w:bookmarkEnd w:id="60"/>
      <w:bookmarkEnd w:id="61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62" w:name="_Toc3838_WPSOffice_Level3"/>
      <w:r>
        <w:rPr>
          <w:rFonts w:hint="eastAsia"/>
          <w:sz w:val="24"/>
          <w:szCs w:val="24"/>
          <w:lang w:val="en-US" w:eastAsia="zh-CN"/>
        </w:rPr>
        <w:t>查询所有预订申请</w:t>
      </w:r>
      <w:bookmarkEnd w:id="62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在主页面图2-2中点击我的申请按钮，切换到我的申请页面，可以查看到用户的所有预订申请。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该界面中，给出的信息如下：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申请教室的序列号，申请的教室号，申请教室的日期，申请教室的具体时间（某几节课），申请教室的容量，以及可以点击进入的具体详情按钮。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400040" cy="2049145"/>
            <wp:effectExtent l="0" t="0" r="1016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63" w:name="_Toc21850_WPSOffice_Level3"/>
      <w:bookmarkStart w:id="64" w:name="_Toc2143_WPSOffice_Level3"/>
      <w:r>
        <w:rPr>
          <w:rFonts w:hint="eastAsia"/>
          <w:lang w:val="en-US" w:eastAsia="zh-CN"/>
        </w:rPr>
        <w:t>图2-6</w:t>
      </w:r>
      <w:bookmarkEnd w:id="63"/>
      <w:bookmarkEnd w:id="64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65" w:name="_Toc21839_WPSOffice_Level3"/>
      <w:r>
        <w:rPr>
          <w:rFonts w:hint="eastAsia"/>
          <w:sz w:val="24"/>
          <w:szCs w:val="24"/>
          <w:lang w:val="en-US" w:eastAsia="zh-CN"/>
        </w:rPr>
        <w:t>修改/删除预订申请</w:t>
      </w:r>
      <w:bookmarkEnd w:id="6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在图2-6展示的界面中，可以在所有申请界面中选择指定申请，点击详情按钮，进入详情页面对预订申请进行修改申请或者删除操作。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8950" cy="3194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66" w:name="_Toc30492_WPSOffice_Level3"/>
      <w:bookmarkStart w:id="67" w:name="_Toc4422_WPSOffice_Level3"/>
      <w:r>
        <w:rPr>
          <w:rFonts w:hint="eastAsia"/>
          <w:lang w:val="en-US" w:eastAsia="zh-CN"/>
        </w:rPr>
        <w:t>图2-7</w:t>
      </w:r>
      <w:bookmarkEnd w:id="66"/>
      <w:bookmarkEnd w:id="67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68" w:name="_Toc19212_WPSOffice_Level3"/>
      <w:r>
        <w:rPr>
          <w:rFonts w:hint="eastAsia"/>
          <w:sz w:val="24"/>
          <w:szCs w:val="24"/>
          <w:lang w:val="en-US" w:eastAsia="zh-CN"/>
        </w:rPr>
        <w:t>退出登录</w:t>
      </w:r>
      <w:bookmarkEnd w:id="6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操作全部进行完毕之后，可以返回主页面，点击右上角退出登录。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69" w:name="_Toc3838_WPSOffice_Level2"/>
      <w:r>
        <w:rPr>
          <w:rFonts w:hint="eastAsia"/>
          <w:sz w:val="28"/>
          <w:szCs w:val="28"/>
          <w:lang w:val="en-US" w:eastAsia="zh-CN"/>
        </w:rPr>
        <w:t>管理员用户使用说明</w:t>
      </w:r>
      <w:bookmarkEnd w:id="6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管理员用户主页面如图2-8所示：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00040" cy="273748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70" w:name="_Toc12581_WPSOffice_Level3"/>
      <w:bookmarkStart w:id="71" w:name="_Toc26945_WPSOffice_Level3"/>
      <w:r>
        <w:rPr>
          <w:rFonts w:hint="eastAsia"/>
          <w:lang w:val="en-US" w:eastAsia="zh-CN"/>
        </w:rPr>
        <w:t>图2-8</w:t>
      </w:r>
      <w:bookmarkEnd w:id="70"/>
      <w:bookmarkEnd w:id="71"/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标题栏左边为教室预订系统标题和管理学号。中间为教室管理、学生管理以及审核管理的切换按钮，右边为退出登录按钮。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下方有管理内容相应的筛选条件，教室管理中，筛选条件为教室容量；学生管理中，筛选条件为学生年纪；由于考虑到实际情况审核员人数并不会太多，不需要通过条件来筛选查找，所以审核管理则没有设置筛选条件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01950" cy="15557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72" w:name="_Toc28491_WPSOffice_Level3"/>
      <w:bookmarkStart w:id="73" w:name="_Toc14167_WPSOffice_Level3"/>
      <w:r>
        <w:rPr>
          <w:rFonts w:hint="eastAsia"/>
          <w:lang w:val="en-US" w:eastAsia="zh-CN"/>
        </w:rPr>
        <w:t>图2-9</w:t>
      </w:r>
      <w:bookmarkEnd w:id="72"/>
      <w:bookmarkEnd w:id="7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页面中间部分展示的是当前选择的管理内容的全部信息。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页面右下角有增加教室（在管理学生和管理审核中显示为增加学生）和查看全部教室（在管理学生和管理审核中现实为查看全部学生）按钮。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74" w:name="_Toc9084_WPSOffice_Level3"/>
      <w:r>
        <w:rPr>
          <w:rFonts w:hint="eastAsia"/>
          <w:sz w:val="24"/>
          <w:szCs w:val="24"/>
          <w:lang w:val="en-US" w:eastAsia="zh-CN"/>
        </w:rPr>
        <w:t>修改/删除教室信息</w:t>
      </w:r>
      <w:bookmarkEnd w:id="7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点击图2-8所示页面中间展示的信息一栏最后的修改按钮，就可以进入修改页面，页面中会展示教室详情，用户可以进行修改或者删除操作，此处可修改信息为教室容量。修改信息后需提交才可成功修改。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3870" cy="2205355"/>
            <wp:effectExtent l="0" t="0" r="1143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75" w:name="_Toc4765_WPSOffice_Level3"/>
      <w:bookmarkStart w:id="76" w:name="_Toc15154_WPSOffice_Level3"/>
      <w:r>
        <w:rPr>
          <w:rFonts w:hint="eastAsia"/>
          <w:lang w:val="en-US" w:eastAsia="zh-CN"/>
        </w:rPr>
        <w:t>图2-10</w:t>
      </w:r>
      <w:bookmarkEnd w:id="75"/>
      <w:bookmarkEnd w:id="76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77" w:name="_Toc5795_WPSOffice_Level3"/>
      <w:r>
        <w:rPr>
          <w:rFonts w:hint="eastAsia"/>
          <w:sz w:val="24"/>
          <w:szCs w:val="24"/>
          <w:lang w:val="en-US" w:eastAsia="zh-CN"/>
        </w:rPr>
        <w:t>2.3.2 查看全部信息</w:t>
      </w:r>
      <w:bookmarkEnd w:id="7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点击图2-8所示页面右下方查看全部教室按钮，可以在进行筛选后快速返回所有教室进行查看。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78" w:name="_Toc7745_WPSOffice_Level3"/>
      <w:r>
        <w:rPr>
          <w:rFonts w:hint="eastAsia"/>
          <w:sz w:val="24"/>
          <w:szCs w:val="24"/>
          <w:lang w:val="en-US" w:eastAsia="zh-CN"/>
        </w:rPr>
        <w:t>2.3.3 增加教室</w:t>
      </w:r>
      <w:bookmarkEnd w:id="7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点击图2-8所示页面右下方增加教室按钮，可以进行增加教室操作，在填写完必要信息后并提交后，可以成功增加教室。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3870" cy="1943100"/>
            <wp:effectExtent l="0" t="0" r="114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rcRect t="9735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79" w:name="_Toc3421_WPSOffice_Level3"/>
      <w:bookmarkStart w:id="80" w:name="_Toc29826_WPSOffice_Level3"/>
      <w:r>
        <w:rPr>
          <w:rFonts w:hint="eastAsia"/>
          <w:lang w:val="en-US" w:eastAsia="zh-CN"/>
        </w:rPr>
        <w:t>图2-11</w:t>
      </w:r>
      <w:bookmarkEnd w:id="79"/>
      <w:bookmarkEnd w:id="80"/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81" w:name="_Toc14752_WPSOffice_Level3"/>
      <w:r>
        <w:rPr>
          <w:rFonts w:hint="eastAsia"/>
          <w:sz w:val="24"/>
          <w:szCs w:val="24"/>
          <w:lang w:val="en-US" w:eastAsia="zh-CN"/>
        </w:rPr>
        <w:t>2.3.4 修改/删除学生信息</w:t>
      </w:r>
      <w:bookmarkEnd w:id="8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在学生管理页面中，页面中间展示所有学生信息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00040" cy="24765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rcRect t="370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82" w:name="_Toc2660_WPSOffice_Level3"/>
      <w:bookmarkStart w:id="83" w:name="_Toc9490_WPSOffice_Level3"/>
      <w:r>
        <w:rPr>
          <w:rFonts w:hint="eastAsia"/>
          <w:lang w:val="en-US" w:eastAsia="zh-CN"/>
        </w:rPr>
        <w:t>图2-12</w:t>
      </w:r>
      <w:bookmarkEnd w:id="82"/>
      <w:bookmarkEnd w:id="83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点击页面中间展示的信息每栏最后的修改按钮，就可以进行修改或者删除操作，此处可修改信息为学生密码，修改信息后需进行提交才能成功修改。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034030" cy="1816735"/>
            <wp:effectExtent l="0" t="0" r="127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bookmarkStart w:id="84" w:name="_Toc15117_WPSOffice_Level3"/>
      <w:bookmarkStart w:id="85" w:name="_Toc3440_WPSOffice_Level3"/>
      <w:r>
        <w:rPr>
          <w:rFonts w:hint="eastAsia"/>
          <w:lang w:val="en-US" w:eastAsia="zh-CN"/>
        </w:rPr>
        <w:t>图2-13</w:t>
      </w:r>
      <w:bookmarkEnd w:id="84"/>
      <w:bookmarkEnd w:id="85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86" w:name="_Toc5658_WPSOffice_Level3"/>
      <w:r>
        <w:rPr>
          <w:rFonts w:hint="eastAsia"/>
          <w:sz w:val="24"/>
          <w:szCs w:val="24"/>
          <w:lang w:val="en-US" w:eastAsia="zh-CN"/>
        </w:rPr>
        <w:t>2.3.5 增加学生</w:t>
      </w:r>
      <w:bookmarkEnd w:id="8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在图2-12所示页面中，点击右下角的增加学生按钮可以添加一个新的学生用户，完善指定信息并提交后后即可成功增加。所有新增用户密码默认为123456。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35300" cy="1828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87" w:name="_Toc3552_WPSOffice_Level3"/>
      <w:bookmarkStart w:id="88" w:name="_Toc31784_WPSOffice_Level3"/>
      <w:r>
        <w:rPr>
          <w:rFonts w:hint="eastAsia"/>
          <w:lang w:val="en-US" w:eastAsia="zh-CN"/>
        </w:rPr>
        <w:t>图2-14</w:t>
      </w:r>
      <w:bookmarkEnd w:id="87"/>
      <w:bookmarkEnd w:id="88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89" w:name="_Toc14796_WPSOffice_Level3"/>
      <w:r>
        <w:rPr>
          <w:rFonts w:hint="eastAsia"/>
          <w:sz w:val="24"/>
          <w:szCs w:val="24"/>
          <w:lang w:val="en-US" w:eastAsia="zh-CN"/>
        </w:rPr>
        <w:t>2.3.6 修改/删除审核员信息</w:t>
      </w:r>
      <w:bookmarkEnd w:id="8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在审核管理页面中，页面中间为展示所有审核员的信息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00040" cy="2574925"/>
            <wp:effectExtent l="0" t="0" r="1016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90" w:name="_Toc14226_WPSOffice_Level3"/>
      <w:bookmarkStart w:id="91" w:name="_Toc28971_WPSOffice_Level3"/>
      <w:r>
        <w:rPr>
          <w:rFonts w:hint="eastAsia"/>
          <w:lang w:val="en-US" w:eastAsia="zh-CN"/>
        </w:rPr>
        <w:t>图2-15</w:t>
      </w:r>
      <w:bookmarkEnd w:id="90"/>
      <w:bookmarkEnd w:id="91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点击页面中间展示的信息每栏最后的修改按钮，就可以进行修改或者删除操作，此处可修改信息为管理员密码，修改信息后需进行提交才能成功修改。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23870" cy="1803400"/>
            <wp:effectExtent l="0" t="0" r="1143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rcRect t="10000" b="6471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bookmarkStart w:id="92" w:name="_Toc20911_WPSOffice_Level3"/>
      <w:bookmarkStart w:id="93" w:name="_Toc31516_WPSOffice_Level3"/>
      <w:r>
        <w:rPr>
          <w:rFonts w:hint="eastAsia"/>
          <w:lang w:val="en-US" w:eastAsia="zh-CN"/>
        </w:rPr>
        <w:t>图2-16</w:t>
      </w:r>
      <w:bookmarkEnd w:id="92"/>
      <w:bookmarkEnd w:id="93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94" w:name="_Toc2639_WPSOffice_Level3"/>
      <w:r>
        <w:rPr>
          <w:rFonts w:hint="eastAsia"/>
          <w:sz w:val="24"/>
          <w:szCs w:val="24"/>
          <w:lang w:val="en-US" w:eastAsia="zh-CN"/>
        </w:rPr>
        <w:t>2.3.7 增加审核员</w:t>
      </w:r>
      <w:bookmarkEnd w:id="9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在图2-15所示页面中，点击右下角增加学生按钮可以添加一个新的审核员用户，完善指定信息并提交后即可成功增加审核员。新增审核员默认密码为123456。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16250" cy="18224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bookmarkStart w:id="95" w:name="_Toc9283_WPSOffice_Level3"/>
      <w:bookmarkStart w:id="96" w:name="_Toc24080_WPSOffice_Level3"/>
      <w:r>
        <w:rPr>
          <w:rFonts w:hint="eastAsia"/>
          <w:lang w:val="en-US" w:eastAsia="zh-CN"/>
        </w:rPr>
        <w:t>图2-17</w:t>
      </w:r>
      <w:bookmarkEnd w:id="95"/>
      <w:bookmarkEnd w:id="96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97" w:name="_Toc21850_WPSOffice_Level2"/>
      <w:r>
        <w:rPr>
          <w:rFonts w:hint="eastAsia"/>
          <w:sz w:val="28"/>
          <w:szCs w:val="28"/>
          <w:lang w:val="en-US" w:eastAsia="zh-CN"/>
        </w:rPr>
        <w:t>审核员页面操作说明</w:t>
      </w:r>
      <w:bookmarkEnd w:id="9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审核员主页面如下：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00040" cy="1369060"/>
            <wp:effectExtent l="0" t="0" r="1016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rcRect b="172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98" w:name="_Toc27156_WPSOffice_Level3"/>
      <w:bookmarkStart w:id="99" w:name="_Toc1390_WPSOffice_Level3"/>
      <w:r>
        <w:rPr>
          <w:rFonts w:hint="eastAsia"/>
          <w:lang w:val="en-US" w:eastAsia="zh-CN"/>
        </w:rPr>
        <w:t>图2-18</w:t>
      </w:r>
      <w:bookmarkEnd w:id="98"/>
      <w:bookmarkEnd w:id="9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标题栏左边为教室预订系统标题和审核员学号，右边为修改密码和退出登录按钮。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标题栏下方主页面展示所有待审批的预订申请的主要内容。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100" w:name="_Toc29534_WPSOffice_Level3"/>
      <w:r>
        <w:rPr>
          <w:rFonts w:hint="eastAsia"/>
          <w:sz w:val="24"/>
          <w:szCs w:val="24"/>
          <w:lang w:val="en-US" w:eastAsia="zh-CN"/>
        </w:rPr>
        <w:t>审批预订系统</w:t>
      </w:r>
      <w:bookmarkEnd w:id="100"/>
    </w:p>
    <w:p>
      <w:pPr>
        <w:numPr>
          <w:ilvl w:val="0"/>
          <w:numId w:val="0"/>
        </w:numPr>
        <w:ind w:firstLine="420" w:firstLineChars="200"/>
        <w:jc w:val="left"/>
      </w:pPr>
      <w:r>
        <w:rPr>
          <w:rFonts w:hint="eastAsia"/>
          <w:lang w:val="en-US" w:eastAsia="zh-CN"/>
        </w:rPr>
        <w:t>点击图2-18所示页面中间展示的信息每栏最后的详情按钮，可以查看预订详情。</w:t>
      </w:r>
      <w:r>
        <w:drawing>
          <wp:inline distT="0" distB="0" distL="114300" distR="114300">
            <wp:extent cx="5400040" cy="22885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rcRect t="3605" b="360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bookmarkStart w:id="101" w:name="_Toc8662_WPSOffice_Level3"/>
      <w:bookmarkStart w:id="102" w:name="_Toc22948_WPSOffice_Level3"/>
      <w:r>
        <w:rPr>
          <w:rFonts w:hint="eastAsia"/>
          <w:lang w:val="en-US" w:eastAsia="zh-CN"/>
        </w:rPr>
        <w:t>图2-19</w:t>
      </w:r>
      <w:bookmarkEnd w:id="101"/>
      <w:bookmarkEnd w:id="10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可以直接点击通过审批或者拒绝审批来进行所需的审批操作。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024"/>
    <w:multiLevelType w:val="multilevel"/>
    <w:tmpl w:val="203A70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29"/>
    <w:rsid w:val="00C94929"/>
    <w:rsid w:val="0ECD4DC5"/>
    <w:rsid w:val="11652CD8"/>
    <w:rsid w:val="255D44C2"/>
    <w:rsid w:val="560E519A"/>
    <w:rsid w:val="59B71C49"/>
    <w:rsid w:val="654B1928"/>
    <w:rsid w:val="6D535020"/>
    <w:rsid w:val="6D75417A"/>
    <w:rsid w:val="6E247888"/>
    <w:rsid w:val="7563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glossaryDocument" Target="glossary/document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jinc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d8e6ee3-c493-4b04-84e3-ac3ecb1cd4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e6ee3-c493-4b04-84e3-ac3ecb1cd4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b8f33d-5a62-4f87-b90f-c92e8229ed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b8f33d-5a62-4f87-b90f-c92e8229ed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768bbe-0f80-458e-8a2b-057b4620b9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768bbe-0f80-458e-8a2b-057b4620b9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7a391b-e7ef-4319-a7b7-db702c7d28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7a391b-e7ef-4319-a7b7-db702c7d28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204ed6-37c8-47dc-b664-3ec4a532a3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204ed6-37c8-47dc-b664-3ec4a532a3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1cd351-e1af-4644-95df-19622f07e7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1cd351-e1af-4644-95df-19622f07e7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64051b-88b6-498c-af0b-17f3ab14de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64051b-88b6-498c-af0b-17f3ab14de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2ed46-836e-4e99-8d5d-01f8df6961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2ed46-836e-4e99-8d5d-01f8df6961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f86035-964f-4bb3-a617-49cc21fbd5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f86035-964f-4bb3-a617-49cc21fbd5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03cb5d-92fe-44f3-9532-a862316e37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03cb5d-92fe-44f3-9532-a862316e37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49ca42-1596-44d9-acbb-3f04516abb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49ca42-1596-44d9-acbb-3f04516abb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c592f6-8fac-4d32-85c7-6b50c2831e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c592f6-8fac-4d32-85c7-6b50c2831e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1e19a7-706a-45c5-9951-87d83b8556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1e19a7-706a-45c5-9951-87d83b8556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836430-5496-4bbe-9f95-ea20688f6d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836430-5496-4bbe-9f95-ea20688f6d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6a3ac8-b9f7-4711-a788-d54f5a1e6d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6a3ac8-b9f7-4711-a788-d54f5a1e6d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776b2f-ef8d-4d5e-a020-92d446ece4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76b2f-ef8d-4d5e-a020-92d446ece4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3fad18-eceb-4a83-aa41-c5a3b6f75a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3fad18-eceb-4a83-aa41-c5a3b6f75a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61bf5d-45a0-4ce5-8830-bc1e0f739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61bf5d-45a0-4ce5-8830-bc1e0f739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27e204-d8e1-479e-ad51-d0801e6854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27e204-d8e1-479e-ad51-d0801e6854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b4d0b0-3df3-45be-be0c-28b02387f4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b4d0b0-3df3-45be-be0c-28b02387f4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c7ac56-e9b3-4af0-a3c8-f3534063d4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c7ac56-e9b3-4af0-a3c8-f3534063d4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7a8c75-d22b-40c0-82b9-2887f6e3e2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7a8c75-d22b-40c0-82b9-2887f6e3e2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0abb3d-69fe-4456-8245-02074c9724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0abb3d-69fe-4456-8245-02074c9724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2e50e8-abfb-44ea-bbbc-4537c9060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2e50e8-abfb-44ea-bbbc-4537c9060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6f0e79-4d76-466e-a1c6-0d22fa1450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6f0e79-4d76-466e-a1c6-0d22fa1450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5c2286-f63f-4c39-8ecd-42ef8656ee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5c2286-f63f-4c39-8ecd-42ef8656ee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d72baf-f86d-4c34-9aa0-9da9e57e2e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d72baf-f86d-4c34-9aa0-9da9e57e2e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88217d-accc-4310-80a8-ab131ade14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88217d-accc-4310-80a8-ab131ade14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d970e3-9b6b-4db8-b651-985cfc3bc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d970e3-9b6b-4db8-b651-985cfc3bc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cfd3e-79a1-48f2-a0f5-4d5a649972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cfd3e-79a1-48f2-a0f5-4d5a649972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04ab6d-51b8-4557-81c2-3f23fffb81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04ab6d-51b8-4557-81c2-3f23fffb81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cc63ed-2445-4b80-a40f-b67a0ffdeb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cc63ed-2445-4b80-a40f-b67a0ffdeb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2018-06-10T14:40:00Z</dcterms:created>
  <dc:creator>羽翼栗子球</dc:creator>
  <cp:lastModifiedBy>羽翼栗子球</cp:lastModifiedBy>
  <dcterms:modified xsi:type="dcterms:W3CDTF">2018-06-26T14:54:32Z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